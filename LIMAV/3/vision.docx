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2E" w:rsidRPr="00463EBD" w:rsidRDefault="002B1C2E" w:rsidP="00FD749C">
      <w:pPr>
        <w:spacing w:line="480" w:lineRule="auto"/>
        <w:jc w:val="center"/>
        <w:rPr>
          <w:b/>
          <w:sz w:val="24"/>
          <w:szCs w:val="24"/>
        </w:rPr>
      </w:pPr>
      <w:r w:rsidRPr="00463EBD">
        <w:rPr>
          <w:b/>
          <w:sz w:val="24"/>
          <w:szCs w:val="24"/>
        </w:rPr>
        <w:t>Sistema de Seguimiento a Trabajos y Proyectos de LIMAV</w:t>
      </w:r>
    </w:p>
    <w:p w:rsidR="00783BBA" w:rsidRPr="00463EBD" w:rsidRDefault="00783BBA" w:rsidP="00FD749C">
      <w:pPr>
        <w:spacing w:line="480" w:lineRule="auto"/>
        <w:jc w:val="center"/>
        <w:rPr>
          <w:b/>
          <w:sz w:val="24"/>
          <w:szCs w:val="24"/>
        </w:rPr>
      </w:pPr>
    </w:p>
    <w:p w:rsidR="00F9253F" w:rsidRPr="00463EBD" w:rsidRDefault="00124DA7" w:rsidP="00FD749C">
      <w:pPr>
        <w:spacing w:line="480" w:lineRule="auto"/>
        <w:jc w:val="center"/>
        <w:rPr>
          <w:b/>
          <w:sz w:val="24"/>
          <w:szCs w:val="24"/>
        </w:rPr>
      </w:pPr>
      <w:r w:rsidRPr="00463EBD">
        <w:rPr>
          <w:b/>
          <w:sz w:val="24"/>
          <w:szCs w:val="24"/>
        </w:rPr>
        <w:fldChar w:fldCharType="begin"/>
      </w:r>
      <w:r w:rsidRPr="00463EBD">
        <w:rPr>
          <w:b/>
          <w:sz w:val="24"/>
          <w:szCs w:val="24"/>
        </w:rPr>
        <w:instrText xml:space="preserve"> TITLE  \* MERGEFORMAT </w:instrText>
      </w:r>
      <w:r w:rsidRPr="00463EBD">
        <w:rPr>
          <w:b/>
          <w:sz w:val="24"/>
          <w:szCs w:val="24"/>
        </w:rPr>
        <w:fldChar w:fldCharType="separate"/>
      </w:r>
      <w:r w:rsidR="002B1C2E" w:rsidRPr="00463EBD">
        <w:rPr>
          <w:b/>
          <w:sz w:val="24"/>
          <w:szCs w:val="24"/>
        </w:rPr>
        <w:t>Visión</w:t>
      </w:r>
      <w:r w:rsidRPr="00463EBD">
        <w:rPr>
          <w:b/>
          <w:sz w:val="24"/>
          <w:szCs w:val="24"/>
        </w:rPr>
        <w:fldChar w:fldCharType="end"/>
      </w:r>
    </w:p>
    <w:p w:rsidR="00F9253F" w:rsidRPr="00463EBD" w:rsidRDefault="002B1C2E" w:rsidP="00FD749C">
      <w:pPr>
        <w:pStyle w:val="Ttulo1"/>
        <w:spacing w:line="480" w:lineRule="auto"/>
        <w:rPr>
          <w:rFonts w:ascii="Times New Roman" w:hAnsi="Times New Roman"/>
          <w:szCs w:val="24"/>
        </w:rPr>
      </w:pPr>
      <w:bookmarkStart w:id="0" w:name="_Toc436203377"/>
      <w:bookmarkStart w:id="1" w:name="_Toc452813577"/>
      <w:r w:rsidRPr="00463EBD">
        <w:rPr>
          <w:rFonts w:ascii="Times New Roman" w:hAnsi="Times New Roman"/>
          <w:szCs w:val="24"/>
        </w:rPr>
        <w:t>Introducción</w:t>
      </w:r>
    </w:p>
    <w:p w:rsidR="002B1C2E" w:rsidRPr="00463EBD" w:rsidRDefault="002B1C2E" w:rsidP="00FD749C">
      <w:pPr>
        <w:spacing w:line="480" w:lineRule="auto"/>
        <w:ind w:left="720"/>
        <w:rPr>
          <w:sz w:val="24"/>
          <w:szCs w:val="24"/>
        </w:rPr>
      </w:pPr>
      <w:r w:rsidRPr="00463EBD">
        <w:rPr>
          <w:sz w:val="24"/>
          <w:szCs w:val="24"/>
        </w:rPr>
        <w:t xml:space="preserve">En el siguiente proyecto se desarrollara un software  con el cual se le  hará un </w:t>
      </w:r>
      <w:r w:rsidR="006957F8">
        <w:rPr>
          <w:sz w:val="24"/>
          <w:szCs w:val="24"/>
        </w:rPr>
        <w:t>s</w:t>
      </w:r>
      <w:r w:rsidRPr="00463EBD">
        <w:rPr>
          <w:sz w:val="24"/>
          <w:szCs w:val="24"/>
        </w:rPr>
        <w:t>eguimiento a los trabajos y proyectos de Limav</w:t>
      </w:r>
      <w:r w:rsidR="00783BBA" w:rsidRPr="00463EBD">
        <w:rPr>
          <w:sz w:val="24"/>
          <w:szCs w:val="24"/>
        </w:rPr>
        <w:t xml:space="preserve">, con el objetivo de llevar los avances y documentación de cada  proyecto con un respectivo orden. </w:t>
      </w:r>
    </w:p>
    <w:p w:rsidR="00F9253F" w:rsidRPr="00463EBD" w:rsidRDefault="00124DA7" w:rsidP="00FD749C">
      <w:pPr>
        <w:pStyle w:val="Ttulo1"/>
        <w:spacing w:line="480" w:lineRule="auto"/>
        <w:rPr>
          <w:rFonts w:ascii="Times New Roman" w:hAnsi="Times New Roman"/>
          <w:szCs w:val="24"/>
        </w:rPr>
      </w:pPr>
      <w:bookmarkStart w:id="2" w:name="_Toc512930906"/>
      <w:bookmarkStart w:id="3" w:name="_Toc20715755"/>
      <w:r w:rsidRPr="00463EBD">
        <w:rPr>
          <w:rFonts w:ascii="Times New Roman" w:hAnsi="Times New Roman"/>
          <w:szCs w:val="24"/>
        </w:rPr>
        <w:t>Positioning</w:t>
      </w:r>
      <w:bookmarkEnd w:id="0"/>
      <w:bookmarkEnd w:id="1"/>
      <w:bookmarkEnd w:id="2"/>
      <w:bookmarkEnd w:id="3"/>
    </w:p>
    <w:p w:rsidR="00F9253F" w:rsidRPr="006957F8" w:rsidRDefault="00124DA7" w:rsidP="00FD749C">
      <w:pPr>
        <w:pStyle w:val="Ttulo2"/>
        <w:spacing w:line="480" w:lineRule="auto"/>
        <w:rPr>
          <w:rFonts w:ascii="Times New Roman" w:hAnsi="Times New Roman"/>
          <w:i/>
          <w:sz w:val="24"/>
          <w:szCs w:val="24"/>
        </w:rPr>
      </w:pPr>
      <w:bookmarkStart w:id="4" w:name="_Toc436203379"/>
      <w:bookmarkStart w:id="5" w:name="_Toc452813579"/>
      <w:bookmarkStart w:id="6" w:name="_Toc512930907"/>
      <w:bookmarkStart w:id="7" w:name="_Toc20715756"/>
      <w:r w:rsidRPr="006957F8">
        <w:rPr>
          <w:rFonts w:ascii="Times New Roman" w:hAnsi="Times New Roman"/>
          <w:i/>
          <w:sz w:val="24"/>
          <w:szCs w:val="24"/>
        </w:rPr>
        <w:t>Problem Statement</w:t>
      </w:r>
      <w:bookmarkEnd w:id="4"/>
      <w:bookmarkEnd w:id="5"/>
      <w:bookmarkEnd w:id="6"/>
      <w:bookmarkEnd w:id="7"/>
    </w:p>
    <w:p w:rsidR="00F9253F" w:rsidRPr="00463EBD" w:rsidRDefault="00F9253F" w:rsidP="00C77DC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046"/>
        <w:gridCol w:w="5354"/>
      </w:tblGrid>
      <w:tr w:rsidR="00F9253F" w:rsidRPr="00463EBD" w:rsidTr="000167D2">
        <w:trPr>
          <w:trHeight w:val="964"/>
        </w:trPr>
        <w:tc>
          <w:tcPr>
            <w:tcW w:w="30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0167D2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 xml:space="preserve">Problema </w:t>
            </w:r>
          </w:p>
        </w:tc>
        <w:tc>
          <w:tcPr>
            <w:tcW w:w="535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783BBA" w:rsidP="00C77DC9">
            <w:pPr>
              <w:pStyle w:val="InfoBlue"/>
            </w:pPr>
            <w:r w:rsidRPr="00463EBD">
              <w:t>Los estudiantes de Limav desarrollan  pocos proyectos a lo largo de su carrera y demuestran poco interés para realizarlos.</w:t>
            </w:r>
          </w:p>
        </w:tc>
      </w:tr>
      <w:tr w:rsidR="00F9253F" w:rsidRPr="00463EBD" w:rsidTr="000167D2">
        <w:trPr>
          <w:trHeight w:val="413"/>
        </w:trPr>
        <w:tc>
          <w:tcPr>
            <w:tcW w:w="3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0167D2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 xml:space="preserve">Afectados </w:t>
            </w:r>
          </w:p>
        </w:tc>
        <w:tc>
          <w:tcPr>
            <w:tcW w:w="53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783BBA" w:rsidP="00C77DC9">
            <w:pPr>
              <w:pStyle w:val="InfoBlue"/>
            </w:pPr>
            <w:r w:rsidRPr="00463EBD">
              <w:t xml:space="preserve">Los estudiantes de limav </w:t>
            </w:r>
          </w:p>
        </w:tc>
      </w:tr>
      <w:tr w:rsidR="00F9253F" w:rsidRPr="00463EBD" w:rsidTr="000167D2">
        <w:trPr>
          <w:trHeight w:val="689"/>
        </w:trPr>
        <w:tc>
          <w:tcPr>
            <w:tcW w:w="3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0167D2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>Impacto del problema</w:t>
            </w:r>
          </w:p>
        </w:tc>
        <w:tc>
          <w:tcPr>
            <w:tcW w:w="53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783BBA" w:rsidP="00C77DC9">
            <w:pPr>
              <w:pStyle w:val="InfoBlue"/>
            </w:pPr>
            <w:r w:rsidRPr="00463EBD">
              <w:t xml:space="preserve">Desarrollan pocas investigaciones </w:t>
            </w:r>
            <w:r w:rsidR="000167D2" w:rsidRPr="00463EBD">
              <w:t xml:space="preserve">a lo largo de su vida profesional </w:t>
            </w:r>
          </w:p>
        </w:tc>
      </w:tr>
      <w:tr w:rsidR="00F9253F" w:rsidRPr="00463EBD" w:rsidTr="000167D2">
        <w:trPr>
          <w:trHeight w:val="413"/>
        </w:trPr>
        <w:tc>
          <w:tcPr>
            <w:tcW w:w="3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0167D2" w:rsidP="00FD749C">
            <w:pPr>
              <w:pStyle w:val="Textoindependiente"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 xml:space="preserve">Posibles soluciones </w:t>
            </w:r>
          </w:p>
        </w:tc>
        <w:tc>
          <w:tcPr>
            <w:tcW w:w="53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B15688" w:rsidP="00C77DC9">
            <w:pPr>
              <w:pStyle w:val="InfoBlue"/>
              <w:numPr>
                <w:ilvl w:val="0"/>
                <w:numId w:val="30"/>
              </w:numPr>
            </w:pPr>
            <w:r w:rsidRPr="00463EBD">
              <w:t xml:space="preserve">   </w:t>
            </w:r>
            <w:r w:rsidR="000167D2" w:rsidRPr="00463EBD">
              <w:t xml:space="preserve">Los estudiantes demuestran interés hacia el área investigativa </w:t>
            </w:r>
          </w:p>
          <w:p w:rsidR="000167D2" w:rsidRPr="00463EBD" w:rsidRDefault="00B15688" w:rsidP="00FD749C">
            <w:pPr>
              <w:pStyle w:val="Textoindependiente"/>
              <w:numPr>
                <w:ilvl w:val="0"/>
                <w:numId w:val="30"/>
              </w:numPr>
              <w:spacing w:line="480" w:lineRule="auto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 xml:space="preserve">Aumentar  los conocimientos teóricos  de los estudiantes </w:t>
            </w:r>
          </w:p>
          <w:p w:rsidR="00B15688" w:rsidRPr="00463EBD" w:rsidRDefault="00B36AFE" w:rsidP="00FD749C">
            <w:pPr>
              <w:pStyle w:val="Textoindependiente"/>
              <w:numPr>
                <w:ilvl w:val="0"/>
                <w:numId w:val="30"/>
              </w:numPr>
              <w:spacing w:line="480" w:lineRule="auto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>Tener una organización en el desarrollo de cada proyectó.</w:t>
            </w:r>
          </w:p>
          <w:p w:rsidR="00B36AFE" w:rsidRPr="00463EBD" w:rsidRDefault="00B36AFE" w:rsidP="00FD749C">
            <w:pPr>
              <w:pStyle w:val="Textoindependiente"/>
              <w:numPr>
                <w:ilvl w:val="0"/>
                <w:numId w:val="30"/>
              </w:numPr>
              <w:spacing w:line="480" w:lineRule="auto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lastRenderedPageBreak/>
              <w:t xml:space="preserve">Mantener actualizado y compartir los proyectos con todos los estudiantes.  </w:t>
            </w:r>
          </w:p>
        </w:tc>
      </w:tr>
    </w:tbl>
    <w:p w:rsidR="000167D2" w:rsidRPr="00463EBD" w:rsidRDefault="000167D2" w:rsidP="00FD749C">
      <w:pPr>
        <w:pStyle w:val="Ttulo2"/>
        <w:numPr>
          <w:ilvl w:val="0"/>
          <w:numId w:val="0"/>
        </w:numPr>
        <w:spacing w:line="480" w:lineRule="auto"/>
        <w:ind w:left="720"/>
        <w:rPr>
          <w:rFonts w:ascii="Times New Roman" w:hAnsi="Times New Roman"/>
          <w:sz w:val="24"/>
          <w:szCs w:val="24"/>
        </w:rPr>
      </w:pPr>
      <w:bookmarkStart w:id="8" w:name="_Toc425054392"/>
      <w:bookmarkStart w:id="9" w:name="_Toc422186485"/>
      <w:bookmarkStart w:id="10" w:name="_Toc436203380"/>
      <w:bookmarkStart w:id="11" w:name="_Toc452813580"/>
      <w:bookmarkStart w:id="12" w:name="_Toc512930908"/>
      <w:bookmarkStart w:id="13" w:name="_Toc20715757"/>
    </w:p>
    <w:p w:rsidR="00F9253F" w:rsidRPr="006957F8" w:rsidRDefault="00124DA7" w:rsidP="00FD749C">
      <w:pPr>
        <w:pStyle w:val="Ttulo2"/>
        <w:spacing w:line="480" w:lineRule="auto"/>
        <w:rPr>
          <w:rFonts w:ascii="Times New Roman" w:hAnsi="Times New Roman"/>
          <w:i/>
          <w:sz w:val="24"/>
          <w:szCs w:val="24"/>
        </w:rPr>
      </w:pPr>
      <w:r w:rsidRPr="006957F8">
        <w:rPr>
          <w:rFonts w:ascii="Times New Roman" w:hAnsi="Times New Roman"/>
          <w:i/>
          <w:sz w:val="24"/>
          <w:szCs w:val="24"/>
        </w:rPr>
        <w:t>Product Position Statement</w:t>
      </w:r>
      <w:bookmarkEnd w:id="8"/>
      <w:bookmarkEnd w:id="9"/>
      <w:bookmarkEnd w:id="10"/>
      <w:bookmarkEnd w:id="11"/>
      <w:bookmarkEnd w:id="12"/>
      <w:bookmarkEnd w:id="13"/>
    </w:p>
    <w:p w:rsidR="00F9253F" w:rsidRPr="00463EBD" w:rsidRDefault="00F9253F" w:rsidP="00C77DC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9253F" w:rsidRPr="00463EB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CD6CFF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 xml:space="preserve">Para 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6622BF" w:rsidP="00C77DC9">
            <w:pPr>
              <w:pStyle w:val="InfoBlue"/>
            </w:pPr>
            <w:r w:rsidRPr="00463EBD">
              <w:t xml:space="preserve">Facultad  de informática </w:t>
            </w:r>
          </w:p>
        </w:tc>
      </w:tr>
      <w:tr w:rsidR="00F9253F" w:rsidRPr="00463E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6622BF" w:rsidP="00FD749C">
            <w:pPr>
              <w:pStyle w:val="Textoindependiente"/>
              <w:keepNext/>
              <w:spacing w:line="480" w:lineRule="auto"/>
              <w:ind w:left="0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 xml:space="preserve">Quien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6622BF" w:rsidP="00C77DC9">
            <w:pPr>
              <w:pStyle w:val="InfoBlue"/>
            </w:pPr>
            <w:r w:rsidRPr="00463EBD">
              <w:t>Se podrá llevar un seguimiento de los proyectos y del proceso que ha llevado cada estudiante.</w:t>
            </w:r>
          </w:p>
        </w:tc>
      </w:tr>
      <w:tr w:rsidR="00F9253F" w:rsidRPr="00463E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124DA7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124DA7" w:rsidP="00C77DC9">
            <w:pPr>
              <w:pStyle w:val="InfoBlue"/>
            </w:pPr>
            <w:r w:rsidRPr="00463EBD">
              <w:t xml:space="preserve"> </w:t>
            </w:r>
            <w:r w:rsidR="00636BBB" w:rsidRPr="00463EBD">
              <w:t>Sistema de Seguimiento a Trabajos y Proyectos de LIMAV</w:t>
            </w:r>
          </w:p>
        </w:tc>
      </w:tr>
      <w:tr w:rsidR="00F9253F" w:rsidRPr="00463E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124DA7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F9253F" w:rsidP="00C77DC9">
            <w:pPr>
              <w:pStyle w:val="InfoBlue"/>
            </w:pPr>
          </w:p>
        </w:tc>
      </w:tr>
      <w:tr w:rsidR="00F9253F" w:rsidRPr="00463E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124DA7" w:rsidP="00FD749C">
            <w:pPr>
              <w:pStyle w:val="Textoindependiente"/>
              <w:keepNext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53F" w:rsidRPr="00463EBD" w:rsidRDefault="00F9253F" w:rsidP="00C77DC9">
            <w:pPr>
              <w:pStyle w:val="InfoBlue"/>
            </w:pPr>
          </w:p>
        </w:tc>
      </w:tr>
      <w:tr w:rsidR="00F9253F" w:rsidRPr="00463E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9253F" w:rsidRPr="00463EBD" w:rsidRDefault="00124DA7" w:rsidP="00FD749C">
            <w:pPr>
              <w:pStyle w:val="Textoindependiente"/>
              <w:spacing w:line="480" w:lineRule="auto"/>
              <w:ind w:left="72"/>
              <w:rPr>
                <w:sz w:val="24"/>
                <w:szCs w:val="24"/>
              </w:rPr>
            </w:pPr>
            <w:r w:rsidRPr="00463EBD">
              <w:rPr>
                <w:sz w:val="24"/>
                <w:szCs w:val="24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9253F" w:rsidRPr="00463EBD" w:rsidRDefault="00F9253F" w:rsidP="00C77DC9">
            <w:pPr>
              <w:pStyle w:val="InfoBlue"/>
            </w:pPr>
          </w:p>
        </w:tc>
      </w:tr>
    </w:tbl>
    <w:p w:rsidR="00FD749C" w:rsidRPr="00463EBD" w:rsidRDefault="00FD749C" w:rsidP="00FD749C">
      <w:pPr>
        <w:pStyle w:val="Ttulo1"/>
        <w:numPr>
          <w:ilvl w:val="0"/>
          <w:numId w:val="0"/>
        </w:numPr>
        <w:spacing w:line="480" w:lineRule="auto"/>
        <w:ind w:left="720"/>
        <w:rPr>
          <w:rFonts w:ascii="Times New Roman" w:hAnsi="Times New Roman"/>
          <w:szCs w:val="24"/>
        </w:rPr>
      </w:pPr>
      <w:bookmarkStart w:id="14" w:name="_Toc447960005"/>
      <w:bookmarkStart w:id="15" w:name="_Toc452813581"/>
      <w:bookmarkStart w:id="16" w:name="_Toc512930909"/>
      <w:bookmarkStart w:id="17" w:name="_Toc20715758"/>
      <w:bookmarkStart w:id="18" w:name="_Toc436203381"/>
    </w:p>
    <w:p w:rsidR="00FD749C" w:rsidRDefault="00FD749C" w:rsidP="00FD749C">
      <w:r w:rsidRPr="00463EBD">
        <w:br/>
      </w:r>
    </w:p>
    <w:p w:rsidR="008044F4" w:rsidRDefault="008044F4" w:rsidP="00FD749C"/>
    <w:p w:rsidR="008044F4" w:rsidRDefault="008044F4" w:rsidP="00FD749C"/>
    <w:p w:rsidR="008044F4" w:rsidRDefault="008044F4" w:rsidP="00FD749C"/>
    <w:p w:rsidR="008044F4" w:rsidRDefault="008044F4" w:rsidP="00FD749C"/>
    <w:p w:rsidR="008044F4" w:rsidRDefault="008044F4" w:rsidP="00FD749C"/>
    <w:p w:rsidR="008044F4" w:rsidRDefault="008044F4" w:rsidP="00FD749C"/>
    <w:p w:rsidR="008044F4" w:rsidRPr="00463EBD" w:rsidRDefault="008044F4" w:rsidP="00FD749C"/>
    <w:p w:rsidR="00FD749C" w:rsidRPr="00463EBD" w:rsidRDefault="00FD749C" w:rsidP="00FD749C"/>
    <w:p w:rsidR="00FD749C" w:rsidRPr="00463EBD" w:rsidRDefault="00FD749C" w:rsidP="00FD749C"/>
    <w:p w:rsidR="00FD749C" w:rsidRPr="00463EBD" w:rsidRDefault="00FD749C" w:rsidP="00FD749C"/>
    <w:p w:rsidR="00F9253F" w:rsidRPr="00C66FAB" w:rsidRDefault="00124DA7" w:rsidP="00FD749C">
      <w:pPr>
        <w:pStyle w:val="Ttulo1"/>
        <w:spacing w:line="480" w:lineRule="auto"/>
        <w:rPr>
          <w:rFonts w:ascii="Times New Roman" w:hAnsi="Times New Roman"/>
          <w:szCs w:val="24"/>
        </w:rPr>
      </w:pPr>
      <w:r w:rsidRPr="00463EBD">
        <w:rPr>
          <w:rFonts w:ascii="Times New Roman" w:hAnsi="Times New Roman"/>
          <w:szCs w:val="24"/>
        </w:rPr>
        <w:lastRenderedPageBreak/>
        <w:t>Stakeholder Descriptions</w:t>
      </w:r>
      <w:bookmarkEnd w:id="14"/>
      <w:bookmarkEnd w:id="15"/>
      <w:bookmarkEnd w:id="16"/>
      <w:bookmarkEnd w:id="17"/>
    </w:p>
    <w:p w:rsidR="00CF70EF" w:rsidRPr="008044F4" w:rsidRDefault="00124DA7" w:rsidP="00CF70EF">
      <w:pPr>
        <w:pStyle w:val="Ttulo2"/>
        <w:spacing w:line="480" w:lineRule="auto"/>
        <w:rPr>
          <w:rFonts w:ascii="Times New Roman" w:hAnsi="Times New Roman"/>
          <w:i/>
          <w:sz w:val="24"/>
          <w:szCs w:val="24"/>
        </w:rPr>
      </w:pPr>
      <w:r w:rsidRPr="006957F8">
        <w:rPr>
          <w:rFonts w:ascii="Times New Roman" w:hAnsi="Times New Roman"/>
          <w:i/>
          <w:sz w:val="24"/>
          <w:szCs w:val="24"/>
        </w:rPr>
        <w:t>Stakeholder Summary</w:t>
      </w:r>
    </w:p>
    <w:p w:rsidR="00CF70EF" w:rsidRPr="00CF70EF" w:rsidRDefault="00CF70EF" w:rsidP="00CF70E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9253F" w:rsidRPr="00463EBD" w:rsidTr="00A35D02">
        <w:trPr>
          <w:tblHeader/>
        </w:trPr>
        <w:tc>
          <w:tcPr>
            <w:tcW w:w="1890" w:type="dxa"/>
          </w:tcPr>
          <w:p w:rsidR="00F9253F" w:rsidRPr="00463EBD" w:rsidRDefault="00124DA7" w:rsidP="008044F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:rsidR="00F9253F" w:rsidRPr="00463EBD" w:rsidRDefault="00124DA7" w:rsidP="008044F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960" w:type="dxa"/>
          </w:tcPr>
          <w:p w:rsidR="00F9253F" w:rsidRPr="00463EBD" w:rsidRDefault="00124DA7" w:rsidP="008044F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F9253F" w:rsidRPr="00463EBD" w:rsidTr="00A35D02">
        <w:tc>
          <w:tcPr>
            <w:tcW w:w="1890" w:type="dxa"/>
          </w:tcPr>
          <w:p w:rsidR="00F9253F" w:rsidRPr="00463EBD" w:rsidRDefault="008044F4" w:rsidP="008044F4">
            <w:pPr>
              <w:pStyle w:val="InfoBlue"/>
              <w:spacing w:line="276" w:lineRule="auto"/>
            </w:pPr>
            <w:r>
              <w:t>U</w:t>
            </w:r>
            <w:r w:rsidR="00CF70EF">
              <w:t>suario</w:t>
            </w:r>
          </w:p>
          <w:p w:rsidR="00A35D02" w:rsidRPr="00463EBD" w:rsidRDefault="00A35D02" w:rsidP="008044F4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F9253F" w:rsidRPr="00463EBD" w:rsidRDefault="00CF70EF" w:rsidP="008044F4">
            <w:pPr>
              <w:pStyle w:val="InfoBlue"/>
              <w:spacing w:line="276" w:lineRule="auto"/>
            </w:pPr>
            <w:r>
              <w:t xml:space="preserve">Docentes </w:t>
            </w:r>
          </w:p>
          <w:p w:rsidR="00A35D02" w:rsidRPr="00463EBD" w:rsidRDefault="00A35D02" w:rsidP="008044F4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Hacer seguimiento a los proyectos </w:t>
            </w:r>
          </w:p>
        </w:tc>
      </w:tr>
      <w:tr w:rsidR="00A35D02" w:rsidRPr="00463EBD" w:rsidTr="00A35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189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261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Estudiantes </w:t>
            </w:r>
          </w:p>
        </w:tc>
        <w:tc>
          <w:tcPr>
            <w:tcW w:w="396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Desarrollar proyectos y publicarlos </w:t>
            </w:r>
          </w:p>
        </w:tc>
      </w:tr>
      <w:tr w:rsidR="00A35D02" w:rsidRPr="00463EBD" w:rsidTr="00A35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89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Unicórdoba</w:t>
            </w:r>
          </w:p>
        </w:tc>
        <w:tc>
          <w:tcPr>
            <w:tcW w:w="261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Limav </w:t>
            </w:r>
          </w:p>
        </w:tc>
        <w:tc>
          <w:tcPr>
            <w:tcW w:w="3960" w:type="dxa"/>
          </w:tcPr>
          <w:p w:rsidR="00A35D02" w:rsidRPr="00463EBD" w:rsidRDefault="008044F4" w:rsidP="008044F4">
            <w:pPr>
              <w:pStyle w:val="Textoindependiente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y motivar a los estudiantes para la realización de proyectos </w:t>
            </w:r>
          </w:p>
        </w:tc>
      </w:tr>
    </w:tbl>
    <w:p w:rsidR="00F9253F" w:rsidRPr="006957F8" w:rsidRDefault="00124DA7" w:rsidP="00FD749C">
      <w:pPr>
        <w:pStyle w:val="Ttulo2"/>
        <w:spacing w:line="480" w:lineRule="auto"/>
        <w:rPr>
          <w:rFonts w:ascii="Times New Roman" w:hAnsi="Times New Roman"/>
          <w:i/>
          <w:sz w:val="24"/>
          <w:szCs w:val="24"/>
        </w:rPr>
      </w:pPr>
      <w:bookmarkStart w:id="19" w:name="_Toc425054386"/>
      <w:bookmarkStart w:id="20" w:name="_Toc342757864"/>
      <w:bookmarkStart w:id="21" w:name="_Toc346297773"/>
      <w:bookmarkStart w:id="22" w:name="_Toc422186479"/>
      <w:bookmarkStart w:id="23" w:name="_Toc436203384"/>
      <w:bookmarkStart w:id="24" w:name="_Toc452813585"/>
      <w:bookmarkStart w:id="25" w:name="_Toc512930912"/>
      <w:bookmarkStart w:id="26" w:name="_Toc20715759"/>
      <w:r w:rsidRPr="006957F8">
        <w:rPr>
          <w:rFonts w:ascii="Times New Roman" w:hAnsi="Times New Roman"/>
          <w:i/>
          <w:sz w:val="24"/>
          <w:szCs w:val="24"/>
        </w:rPr>
        <w:t>User Environment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36BBB" w:rsidRPr="00463EBD" w:rsidRDefault="00636BBB" w:rsidP="00FD749C">
      <w:pPr>
        <w:spacing w:line="480" w:lineRule="auto"/>
        <w:rPr>
          <w:sz w:val="24"/>
          <w:szCs w:val="24"/>
        </w:rPr>
      </w:pPr>
      <w:r w:rsidRPr="00463EBD">
        <w:rPr>
          <w:sz w:val="24"/>
          <w:szCs w:val="24"/>
        </w:rPr>
        <w:t xml:space="preserve">En la realización del proyecto están involucradas 5 personas, además el desarrollo </w:t>
      </w:r>
      <w:r w:rsidR="0068535C" w:rsidRPr="00463EBD">
        <w:rPr>
          <w:sz w:val="24"/>
          <w:szCs w:val="24"/>
        </w:rPr>
        <w:t>del</w:t>
      </w:r>
      <w:r w:rsidRPr="00463EBD">
        <w:rPr>
          <w:sz w:val="24"/>
          <w:szCs w:val="24"/>
        </w:rPr>
        <w:t xml:space="preserve"> proyecto tiene un tiempo de duración alrededor de 13 semanas. </w:t>
      </w:r>
      <w:r w:rsidR="0068535C" w:rsidRPr="00463EBD">
        <w:rPr>
          <w:sz w:val="24"/>
          <w:szCs w:val="24"/>
        </w:rPr>
        <w:t>Este constara de una plataforma la cual permitirá al usuario consultar los distintos proyectos terminados y en proceso que se realizan a lo largo de la carrera por cada estudiante en la facultad de LIMAV,  la plataforma usara como base Liferay.</w:t>
      </w:r>
    </w:p>
    <w:p w:rsidR="00F9253F" w:rsidRPr="00463EBD" w:rsidRDefault="00124DA7" w:rsidP="00FD749C">
      <w:pPr>
        <w:pStyle w:val="Ttulo1"/>
        <w:spacing w:line="480" w:lineRule="auto"/>
        <w:rPr>
          <w:rFonts w:ascii="Times New Roman" w:hAnsi="Times New Roman"/>
          <w:szCs w:val="24"/>
        </w:rPr>
      </w:pPr>
      <w:bookmarkStart w:id="27" w:name="_Toc436203387"/>
      <w:bookmarkStart w:id="28" w:name="_Toc452813590"/>
      <w:bookmarkStart w:id="29" w:name="_Toc512930915"/>
      <w:bookmarkStart w:id="30" w:name="_Toc20715760"/>
      <w:bookmarkEnd w:id="18"/>
      <w:r w:rsidRPr="00463EBD">
        <w:rPr>
          <w:rFonts w:ascii="Times New Roman" w:hAnsi="Times New Roman"/>
          <w:szCs w:val="24"/>
        </w:rPr>
        <w:t>Product Overview</w:t>
      </w:r>
      <w:bookmarkEnd w:id="27"/>
      <w:bookmarkEnd w:id="28"/>
      <w:bookmarkEnd w:id="29"/>
      <w:bookmarkEnd w:id="30"/>
    </w:p>
    <w:p w:rsidR="00F9253F" w:rsidRPr="006957F8" w:rsidRDefault="00124DA7" w:rsidP="00FD749C">
      <w:pPr>
        <w:pStyle w:val="Ttulo2"/>
        <w:spacing w:line="480" w:lineRule="auto"/>
        <w:rPr>
          <w:rFonts w:ascii="Times New Roman" w:hAnsi="Times New Roman"/>
          <w:i/>
          <w:sz w:val="24"/>
          <w:szCs w:val="24"/>
        </w:rPr>
      </w:pPr>
      <w:bookmarkStart w:id="31" w:name="_Toc425054391"/>
      <w:bookmarkStart w:id="32" w:name="_Toc318088998"/>
      <w:bookmarkStart w:id="33" w:name="_Toc320274603"/>
      <w:bookmarkStart w:id="34" w:name="_Toc320279476"/>
      <w:bookmarkStart w:id="35" w:name="_Toc323533353"/>
      <w:bookmarkStart w:id="36" w:name="_Toc339783677"/>
      <w:bookmarkStart w:id="37" w:name="_Toc339784266"/>
      <w:bookmarkStart w:id="38" w:name="_Toc342757867"/>
      <w:bookmarkStart w:id="39" w:name="_Toc346297778"/>
      <w:bookmarkStart w:id="40" w:name="_Toc422186484"/>
      <w:bookmarkStart w:id="41" w:name="_Toc436203388"/>
      <w:bookmarkStart w:id="42" w:name="_Toc452813591"/>
      <w:bookmarkStart w:id="43" w:name="_Toc512930916"/>
      <w:bookmarkStart w:id="44" w:name="_Toc20715761"/>
      <w:r w:rsidRPr="006957F8">
        <w:rPr>
          <w:rFonts w:ascii="Times New Roman" w:hAnsi="Times New Roman"/>
          <w:i/>
          <w:sz w:val="24"/>
          <w:szCs w:val="24"/>
        </w:rPr>
        <w:t>Product Perspective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878E2" w:rsidRPr="00463EBD" w:rsidRDefault="008878E2" w:rsidP="00463EBD">
      <w:pPr>
        <w:spacing w:line="480" w:lineRule="auto"/>
        <w:rPr>
          <w:sz w:val="24"/>
          <w:szCs w:val="24"/>
        </w:rPr>
      </w:pPr>
      <w:r w:rsidRPr="00463EBD">
        <w:rPr>
          <w:sz w:val="24"/>
          <w:szCs w:val="24"/>
        </w:rPr>
        <w:t>El software</w:t>
      </w:r>
      <w:r w:rsidR="00463EBD">
        <w:rPr>
          <w:sz w:val="24"/>
          <w:szCs w:val="24"/>
        </w:rPr>
        <w:t xml:space="preserve"> es dependiente,</w:t>
      </w:r>
      <w:r w:rsidRPr="00463EBD">
        <w:rPr>
          <w:sz w:val="24"/>
          <w:szCs w:val="24"/>
        </w:rPr>
        <w:t xml:space="preserve"> </w:t>
      </w:r>
      <w:r w:rsidR="00463EBD">
        <w:rPr>
          <w:sz w:val="24"/>
          <w:szCs w:val="24"/>
        </w:rPr>
        <w:t>estará compuesto por</w:t>
      </w:r>
      <w:r w:rsidR="00463EBD" w:rsidRPr="00463EBD">
        <w:rPr>
          <w:sz w:val="24"/>
          <w:szCs w:val="24"/>
        </w:rPr>
        <w:t xml:space="preserve"> proyectos realizados por los estudiantes</w:t>
      </w:r>
      <w:r w:rsidR="00463EBD">
        <w:rPr>
          <w:sz w:val="24"/>
          <w:szCs w:val="24"/>
        </w:rPr>
        <w:t>, los cuales se documentaran para su posterior consulta.</w:t>
      </w:r>
    </w:p>
    <w:p w:rsidR="00F9253F" w:rsidRPr="006957F8" w:rsidRDefault="00124DA7" w:rsidP="00FD749C">
      <w:pPr>
        <w:pStyle w:val="Ttulo2"/>
        <w:spacing w:line="480" w:lineRule="auto"/>
        <w:rPr>
          <w:rFonts w:ascii="Times New Roman" w:hAnsi="Times New Roman"/>
          <w:i/>
          <w:sz w:val="24"/>
          <w:szCs w:val="24"/>
        </w:rPr>
      </w:pPr>
      <w:bookmarkStart w:id="45" w:name="_Toc425054394"/>
      <w:bookmarkStart w:id="46" w:name="_Toc318089002"/>
      <w:bookmarkStart w:id="47" w:name="_Toc320274637"/>
      <w:bookmarkStart w:id="48" w:name="_Toc320279510"/>
      <w:bookmarkStart w:id="49" w:name="_Toc323533379"/>
      <w:bookmarkStart w:id="50" w:name="_Toc339783689"/>
      <w:bookmarkStart w:id="51" w:name="_Toc339784278"/>
      <w:bookmarkStart w:id="52" w:name="_Toc342757869"/>
      <w:bookmarkStart w:id="53" w:name="_Toc346297780"/>
      <w:bookmarkStart w:id="54" w:name="_Toc422186487"/>
      <w:bookmarkStart w:id="55" w:name="_Toc436203390"/>
      <w:bookmarkStart w:id="56" w:name="_Toc452813593"/>
      <w:bookmarkStart w:id="57" w:name="_Toc512930917"/>
      <w:bookmarkStart w:id="58" w:name="_Toc20715762"/>
      <w:r w:rsidRPr="006957F8">
        <w:rPr>
          <w:rFonts w:ascii="Times New Roman" w:hAnsi="Times New Roman"/>
          <w:i/>
          <w:sz w:val="24"/>
          <w:szCs w:val="24"/>
        </w:rPr>
        <w:t>Assumptions and Dependencies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C93B08" w:rsidRDefault="00C93B08" w:rsidP="00C93B08"/>
    <w:p w:rsidR="00D633C7" w:rsidRPr="00EB2B2A" w:rsidRDefault="00EB2B2A" w:rsidP="00EB2B2A">
      <w:pPr>
        <w:spacing w:line="480" w:lineRule="auto"/>
        <w:rPr>
          <w:sz w:val="24"/>
          <w:szCs w:val="24"/>
        </w:rPr>
      </w:pPr>
      <w:r w:rsidRPr="00EB2B2A">
        <w:rPr>
          <w:sz w:val="24"/>
          <w:szCs w:val="24"/>
        </w:rPr>
        <w:t>Los factores que pueden afectar al software es la dependencia de los proyectos de los estudiantes  y que estos publiquen sus proyectos en la plataforma, y que estos estén actualizados para poder llevar un buen seguimiento al proyecto</w:t>
      </w:r>
      <w:r w:rsidR="004B06F7">
        <w:rPr>
          <w:sz w:val="24"/>
          <w:szCs w:val="24"/>
        </w:rPr>
        <w:t>.</w:t>
      </w:r>
      <w:r w:rsidR="00A75171">
        <w:rPr>
          <w:sz w:val="24"/>
          <w:szCs w:val="24"/>
        </w:rPr>
        <w:t xml:space="preserve"> (algo que diga el estado del proyecto. “docente”), </w:t>
      </w:r>
      <w:r w:rsidR="00A75171">
        <w:rPr>
          <w:sz w:val="24"/>
          <w:szCs w:val="24"/>
        </w:rPr>
        <w:lastRenderedPageBreak/>
        <w:t>recordar estados del proyecto.</w:t>
      </w:r>
    </w:p>
    <w:p w:rsidR="00D633C7" w:rsidRDefault="00D633C7" w:rsidP="00C93B08"/>
    <w:p w:rsidR="00D633C7" w:rsidRPr="00C93B08" w:rsidRDefault="00D633C7" w:rsidP="00C93B08"/>
    <w:p w:rsidR="00C93B08" w:rsidRPr="00C93B08" w:rsidRDefault="00C93B08" w:rsidP="00C93B08"/>
    <w:p w:rsidR="00F9253F" w:rsidRPr="006957F8" w:rsidRDefault="00124DA7" w:rsidP="00FD749C">
      <w:pPr>
        <w:pStyle w:val="Ttulo2"/>
        <w:spacing w:line="480" w:lineRule="auto"/>
        <w:rPr>
          <w:rFonts w:ascii="Times New Roman" w:hAnsi="Times New Roman"/>
          <w:i/>
          <w:sz w:val="24"/>
          <w:szCs w:val="24"/>
          <w:lang w:val="es-ES"/>
        </w:rPr>
      </w:pPr>
      <w:bookmarkStart w:id="59" w:name="_Toc452813588"/>
      <w:bookmarkStart w:id="60" w:name="_Toc512930913"/>
      <w:bookmarkStart w:id="61" w:name="_Toc20715763"/>
      <w:r w:rsidRPr="006957F8">
        <w:rPr>
          <w:rFonts w:ascii="Times New Roman" w:hAnsi="Times New Roman"/>
          <w:i/>
          <w:sz w:val="24"/>
          <w:szCs w:val="24"/>
        </w:rPr>
        <w:t>Needs</w:t>
      </w:r>
      <w:bookmarkEnd w:id="59"/>
      <w:bookmarkEnd w:id="60"/>
      <w:r w:rsidRPr="006957F8">
        <w:rPr>
          <w:rFonts w:ascii="Times New Roman" w:hAnsi="Times New Roman"/>
          <w:i/>
          <w:sz w:val="24"/>
          <w:szCs w:val="24"/>
        </w:rPr>
        <w:t xml:space="preserve"> and Features</w:t>
      </w:r>
      <w:bookmarkEnd w:id="6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978"/>
        <w:gridCol w:w="2552"/>
        <w:gridCol w:w="2126"/>
      </w:tblGrid>
      <w:tr w:rsidR="00F9253F" w:rsidRPr="00463EBD" w:rsidTr="00C93B08">
        <w:tc>
          <w:tcPr>
            <w:tcW w:w="2808" w:type="dxa"/>
          </w:tcPr>
          <w:p w:rsidR="00F9253F" w:rsidRPr="00463EBD" w:rsidRDefault="00124DA7" w:rsidP="00FD749C">
            <w:pPr>
              <w:pStyle w:val="Textoindependiente"/>
              <w:spacing w:line="480" w:lineRule="auto"/>
              <w:ind w:left="0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Need</w:t>
            </w:r>
          </w:p>
        </w:tc>
        <w:tc>
          <w:tcPr>
            <w:tcW w:w="1978" w:type="dxa"/>
          </w:tcPr>
          <w:p w:rsidR="00F9253F" w:rsidRPr="00463EBD" w:rsidRDefault="00124DA7" w:rsidP="00FD749C">
            <w:pPr>
              <w:pStyle w:val="Textoindependiente"/>
              <w:spacing w:line="480" w:lineRule="auto"/>
              <w:ind w:left="0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552" w:type="dxa"/>
          </w:tcPr>
          <w:p w:rsidR="00F9253F" w:rsidRPr="00463EBD" w:rsidRDefault="00124DA7" w:rsidP="00FD749C">
            <w:pPr>
              <w:pStyle w:val="Textoindependiente"/>
              <w:spacing w:line="480" w:lineRule="auto"/>
              <w:ind w:left="0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126" w:type="dxa"/>
          </w:tcPr>
          <w:p w:rsidR="00F9253F" w:rsidRPr="00463EBD" w:rsidRDefault="00124DA7" w:rsidP="00FD749C">
            <w:pPr>
              <w:pStyle w:val="Textoindependiente"/>
              <w:spacing w:line="480" w:lineRule="auto"/>
              <w:ind w:left="0"/>
              <w:rPr>
                <w:b/>
                <w:bCs/>
                <w:sz w:val="24"/>
                <w:szCs w:val="24"/>
              </w:rPr>
            </w:pPr>
            <w:r w:rsidRPr="00463EBD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F9253F" w:rsidRPr="00463EBD" w:rsidTr="00C93B08">
        <w:tc>
          <w:tcPr>
            <w:tcW w:w="2808" w:type="dxa"/>
          </w:tcPr>
          <w:p w:rsidR="00F9253F" w:rsidRPr="00463EBD" w:rsidRDefault="00C93B08" w:rsidP="00C93B08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Plataforma, conexión  a una red.</w:t>
            </w:r>
          </w:p>
        </w:tc>
        <w:tc>
          <w:tcPr>
            <w:tcW w:w="1978" w:type="dxa"/>
          </w:tcPr>
          <w:p w:rsidR="00F9253F" w:rsidRPr="00463EBD" w:rsidRDefault="00C93B08" w:rsidP="00C93B08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y llevar un seguimiento en el proceso de los proyectos de Limav.</w:t>
            </w:r>
          </w:p>
        </w:tc>
        <w:tc>
          <w:tcPr>
            <w:tcW w:w="2552" w:type="dxa"/>
          </w:tcPr>
          <w:p w:rsidR="00F9253F" w:rsidRDefault="00C93B08" w:rsidP="00C93B08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Administrar los proyectos de forma sencilla y cooperativa.</w:t>
            </w:r>
          </w:p>
          <w:p w:rsidR="00C93B08" w:rsidRDefault="00C93B08" w:rsidP="00C93B08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Seguimiento de los proyectos en su proceso de realización.</w:t>
            </w:r>
          </w:p>
          <w:p w:rsidR="00C93B08" w:rsidRPr="00463EBD" w:rsidRDefault="006957F8" w:rsidP="00C93B08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Dinámico</w:t>
            </w:r>
            <w:r w:rsidR="00C93B0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F9253F" w:rsidRPr="00463EBD" w:rsidRDefault="00C93B08" w:rsidP="00C93B08">
            <w:pPr>
              <w:pStyle w:val="Textoindependiente"/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26-05-2016</w:t>
            </w:r>
          </w:p>
        </w:tc>
      </w:tr>
    </w:tbl>
    <w:p w:rsidR="00F9253F" w:rsidRPr="00463EBD" w:rsidRDefault="00F9253F" w:rsidP="00FD749C">
      <w:pPr>
        <w:pStyle w:val="Textoindependiente"/>
        <w:spacing w:line="480" w:lineRule="auto"/>
        <w:rPr>
          <w:sz w:val="24"/>
          <w:szCs w:val="24"/>
        </w:rPr>
      </w:pPr>
    </w:p>
    <w:p w:rsidR="00F9253F" w:rsidRPr="00285A2F" w:rsidRDefault="00124DA7" w:rsidP="00FD749C">
      <w:pPr>
        <w:pStyle w:val="Ttulo2"/>
        <w:spacing w:line="480" w:lineRule="auto"/>
        <w:rPr>
          <w:rFonts w:ascii="Times New Roman" w:hAnsi="Times New Roman"/>
          <w:sz w:val="24"/>
          <w:szCs w:val="24"/>
        </w:rPr>
      </w:pPr>
      <w:bookmarkStart w:id="62" w:name="_Toc452813589"/>
      <w:bookmarkStart w:id="63" w:name="_Toc512930914"/>
      <w:bookmarkStart w:id="64" w:name="_Toc20715764"/>
      <w:r w:rsidRPr="00285A2F">
        <w:rPr>
          <w:rFonts w:ascii="Times New Roman" w:hAnsi="Times New Roman"/>
          <w:sz w:val="24"/>
          <w:szCs w:val="24"/>
        </w:rPr>
        <w:t>Alternatives and Competition</w:t>
      </w:r>
      <w:bookmarkEnd w:id="62"/>
      <w:bookmarkEnd w:id="63"/>
      <w:bookmarkEnd w:id="64"/>
    </w:p>
    <w:p w:rsidR="00F9253F" w:rsidRPr="00C77DC9" w:rsidRDefault="00C77DC9" w:rsidP="00C77DC9">
      <w:pPr>
        <w:pStyle w:val="InfoBlue"/>
      </w:pPr>
      <w:r w:rsidRPr="00C77DC9">
        <w:t xml:space="preserve">Esta   plataforma </w:t>
      </w:r>
      <w:r>
        <w:t xml:space="preserve"> </w:t>
      </w:r>
      <w:r w:rsidRPr="00C77DC9">
        <w:t xml:space="preserve"> ayudara  a  trabajar  colectivamente  </w:t>
      </w:r>
      <w:r>
        <w:t>entre los estudiantes  y  docentes, además de su fácil manejo  y  organización, perímete traba</w:t>
      </w:r>
      <w:r w:rsidR="00BC0AD7">
        <w:t>jar  de</w:t>
      </w:r>
      <w:r>
        <w:t xml:space="preserve">  forma dinámica </w:t>
      </w:r>
      <w:r w:rsidR="00BC0AD7">
        <w:t xml:space="preserve"> y  llamativa para los estudiantes.</w:t>
      </w:r>
    </w:p>
    <w:p w:rsidR="00F9253F" w:rsidRPr="00463EBD" w:rsidRDefault="00124DA7" w:rsidP="00FD749C">
      <w:pPr>
        <w:pStyle w:val="Ttulo1"/>
        <w:spacing w:line="480" w:lineRule="auto"/>
        <w:rPr>
          <w:rFonts w:ascii="Times New Roman" w:hAnsi="Times New Roman"/>
          <w:szCs w:val="24"/>
        </w:rPr>
      </w:pPr>
      <w:bookmarkStart w:id="65" w:name="_Toc436203408"/>
      <w:bookmarkStart w:id="66" w:name="_Toc452813602"/>
      <w:bookmarkStart w:id="67" w:name="_Toc512930919"/>
      <w:bookmarkStart w:id="68" w:name="_Toc20715765"/>
      <w:r w:rsidRPr="00463EBD">
        <w:rPr>
          <w:rFonts w:ascii="Times New Roman" w:hAnsi="Times New Roman"/>
          <w:szCs w:val="24"/>
        </w:rPr>
        <w:t>Other Product Requirements</w:t>
      </w:r>
      <w:bookmarkEnd w:id="65"/>
      <w:bookmarkEnd w:id="66"/>
      <w:bookmarkEnd w:id="67"/>
      <w:bookmarkEnd w:id="68"/>
    </w:p>
    <w:p w:rsidR="00F9253F" w:rsidRPr="00463EBD" w:rsidRDefault="00124DA7" w:rsidP="00C77DC9">
      <w:pPr>
        <w:pStyle w:val="InfoBlue"/>
        <w:rPr>
          <w:lang w:val="en-US"/>
        </w:rPr>
      </w:pPr>
      <w:r w:rsidRPr="00463EBD">
        <w:rPr>
          <w:lang w:val="en-US"/>
        </w:rPr>
        <w:t>[At a high level, list applicable standards, hardware, or platform requirements; performance requirements; and environmental requirements.</w:t>
      </w:r>
    </w:p>
    <w:p w:rsidR="00F9253F" w:rsidRPr="00463EBD" w:rsidRDefault="00124DA7" w:rsidP="00C77DC9">
      <w:pPr>
        <w:pStyle w:val="InfoBlue"/>
        <w:rPr>
          <w:lang w:val="en-US"/>
        </w:rPr>
      </w:pPr>
      <w:r w:rsidRPr="00463EBD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F9253F" w:rsidRPr="00463EBD" w:rsidRDefault="00124DA7" w:rsidP="00C77DC9">
      <w:pPr>
        <w:pStyle w:val="InfoBlue"/>
        <w:rPr>
          <w:lang w:val="en-US"/>
        </w:rPr>
      </w:pPr>
      <w:bookmarkStart w:id="69" w:name="_Toc436203413"/>
      <w:bookmarkStart w:id="70" w:name="_Toc452813607"/>
      <w:r w:rsidRPr="00463EBD">
        <w:rPr>
          <w:lang w:val="en-US"/>
        </w:rPr>
        <w:t>Note any design constraints, external constraints, or oth</w:t>
      </w:r>
      <w:bookmarkStart w:id="71" w:name="_GoBack"/>
      <w:bookmarkEnd w:id="71"/>
      <w:r w:rsidRPr="00463EBD">
        <w:rPr>
          <w:lang w:val="en-US"/>
        </w:rPr>
        <w:t>er dependencies.</w:t>
      </w:r>
    </w:p>
    <w:p w:rsidR="00F9253F" w:rsidRPr="00463EBD" w:rsidRDefault="00124DA7" w:rsidP="00C77DC9">
      <w:pPr>
        <w:pStyle w:val="InfoBlue"/>
        <w:rPr>
          <w:lang w:val="en-US"/>
        </w:rPr>
      </w:pPr>
      <w:r w:rsidRPr="00463EBD">
        <w:rPr>
          <w:lang w:val="en-US"/>
        </w:rPr>
        <w:t>Define any specific documentation requirements, including user manuals, online help, installation, labeling, and packaging requirements.</w:t>
      </w:r>
    </w:p>
    <w:p w:rsidR="0098284B" w:rsidRPr="00463EBD" w:rsidRDefault="00124DA7" w:rsidP="00C77DC9">
      <w:pPr>
        <w:pStyle w:val="InfoBlue"/>
        <w:rPr>
          <w:lang w:val="en-US"/>
        </w:rPr>
      </w:pPr>
      <w:r w:rsidRPr="00463EBD">
        <w:rPr>
          <w:lang w:val="en-US"/>
        </w:rPr>
        <w:t>Define the priority of these other product requirements. Include, if useful, attributes such as stability, benefit, effort, and risk.]</w:t>
      </w:r>
      <w:bookmarkEnd w:id="69"/>
      <w:bookmarkEnd w:id="70"/>
    </w:p>
    <w:sectPr w:rsidR="0098284B" w:rsidRPr="00463EBD" w:rsidSect="00C77DC9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9BD" w:rsidRDefault="000F19BD">
      <w:pPr>
        <w:spacing w:line="240" w:lineRule="auto"/>
      </w:pPr>
      <w:r>
        <w:separator/>
      </w:r>
    </w:p>
  </w:endnote>
  <w:endnote w:type="continuationSeparator" w:id="0">
    <w:p w:rsidR="000F19BD" w:rsidRDefault="000F1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9BD" w:rsidRDefault="000F19BD">
      <w:pPr>
        <w:spacing w:line="240" w:lineRule="auto"/>
      </w:pPr>
      <w:r>
        <w:separator/>
      </w:r>
    </w:p>
  </w:footnote>
  <w:footnote w:type="continuationSeparator" w:id="0">
    <w:p w:rsidR="000F19BD" w:rsidRDefault="000F19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C65B3"/>
    <w:multiLevelType w:val="hybridMultilevel"/>
    <w:tmpl w:val="B7B4E796"/>
    <w:lvl w:ilvl="0" w:tplc="449A3E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EC61FB"/>
    <w:multiLevelType w:val="hybridMultilevel"/>
    <w:tmpl w:val="3E34B2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4B"/>
    <w:rsid w:val="000167D2"/>
    <w:rsid w:val="000558E0"/>
    <w:rsid w:val="000F19BD"/>
    <w:rsid w:val="00124DA7"/>
    <w:rsid w:val="0023561D"/>
    <w:rsid w:val="00285A2F"/>
    <w:rsid w:val="002B1C2E"/>
    <w:rsid w:val="002D19CC"/>
    <w:rsid w:val="00356D84"/>
    <w:rsid w:val="003747D8"/>
    <w:rsid w:val="00463EBD"/>
    <w:rsid w:val="004B06F7"/>
    <w:rsid w:val="00522F0E"/>
    <w:rsid w:val="00636BBB"/>
    <w:rsid w:val="006622BF"/>
    <w:rsid w:val="0068535C"/>
    <w:rsid w:val="006957F8"/>
    <w:rsid w:val="00783BBA"/>
    <w:rsid w:val="008044F4"/>
    <w:rsid w:val="008878E2"/>
    <w:rsid w:val="0098284B"/>
    <w:rsid w:val="009B37F0"/>
    <w:rsid w:val="009C4832"/>
    <w:rsid w:val="00A35D02"/>
    <w:rsid w:val="00A75171"/>
    <w:rsid w:val="00AA3543"/>
    <w:rsid w:val="00B15688"/>
    <w:rsid w:val="00B36AFE"/>
    <w:rsid w:val="00B538EE"/>
    <w:rsid w:val="00BC0AD7"/>
    <w:rsid w:val="00C030D1"/>
    <w:rsid w:val="00C66FAB"/>
    <w:rsid w:val="00C77DC9"/>
    <w:rsid w:val="00C93B08"/>
    <w:rsid w:val="00CD6CFF"/>
    <w:rsid w:val="00CF70EF"/>
    <w:rsid w:val="00D633C7"/>
    <w:rsid w:val="00E52ACD"/>
    <w:rsid w:val="00EB2B2A"/>
    <w:rsid w:val="00F9253F"/>
    <w:rsid w:val="00F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7619424"/>
  <w15:docId w15:val="{D454E7C3-F2FD-4A5A-A521-908583E5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7DC9"/>
    <w:pPr>
      <w:widowControl/>
      <w:tabs>
        <w:tab w:val="left" w:pos="540"/>
        <w:tab w:val="left" w:pos="1260"/>
      </w:tabs>
      <w:spacing w:after="120" w:line="480" w:lineRule="auto"/>
    </w:pPr>
    <w:rPr>
      <w:rFonts w:ascii="Arial" w:hAnsi="Arial" w:cs="Arial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8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4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4\Downloads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</TotalTime>
  <Pages>4</Pages>
  <Words>559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EQUIPO4</dc:creator>
  <cp:lastModifiedBy>Juan Carlos Giraldo Cardozo</cp:lastModifiedBy>
  <cp:revision>3</cp:revision>
  <cp:lastPrinted>2001-03-15T19:26:00Z</cp:lastPrinted>
  <dcterms:created xsi:type="dcterms:W3CDTF">2016-03-09T22:19:00Z</dcterms:created>
  <dcterms:modified xsi:type="dcterms:W3CDTF">2016-03-10T20:49:00Z</dcterms:modified>
</cp:coreProperties>
</file>